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/ysdisk/www/webfile/js/      进入public.js目录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gunzip public.js.gz              解压public压缩包，完成ls可以看到public.js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-pl public.js 192.168.11.194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下载public.js到你自己的电脑，记得先打开tftp服务器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用Notepad++（如果是其他软件，文件格式可能会让你崩溃）打开public.js，Ctrl+F找到SaveWaitMask函数，下面两张图是函数可能存在的两种形式，意思都是一样的。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59050" cy="1979930"/>
            <wp:effectExtent l="0" t="0" r="1270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1565" cy="10248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将这整个函数替换成下面红色这段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function SaveWaitMask(</w:t>
      </w:r>
      <w:bookmarkStart w:id="0" w:name="_GoBack"/>
      <w:r>
        <w:rPr>
          <w:rFonts w:hint="eastAsia"/>
          <w:color w:val="FF0000"/>
          <w:lang w:val="en-US" w:eastAsia="zh-CN"/>
        </w:rPr>
        <w:t>f</w:t>
      </w:r>
      <w:bookmarkEnd w:id="0"/>
      <w:r>
        <w:rPr>
          <w:rFonts w:hint="eastAsia"/>
          <w:color w:val="FF0000"/>
          <w:lang w:val="en-US" w:eastAsia="zh-CN"/>
        </w:rPr>
        <w:t>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if(Ext.get('ys-waiting')){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Ext.get('ys-waiting').remove()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new Ext.LoadMask(f,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id: 'ys-waiting',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msg: l.cp.common.pleasewait,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removeMask: 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2940" cy="2209800"/>
            <wp:effectExtent l="0" t="0" r="165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切换到SSH或者串口。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public.js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删除</w:t>
      </w:r>
      <w:r>
        <w:rPr>
          <w:rFonts w:hint="eastAsia"/>
          <w:color w:val="FF0000"/>
          <w:lang w:val="en-US" w:eastAsia="zh-CN"/>
        </w:rPr>
        <w:t>原来的</w:t>
      </w:r>
      <w:r>
        <w:rPr>
          <w:rFonts w:hint="eastAsia"/>
          <w:lang w:val="en-US" w:eastAsia="zh-CN"/>
        </w:rPr>
        <w:t>public.js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-gr public.js 192.168.11.194       从</w:t>
      </w:r>
      <w:r>
        <w:rPr>
          <w:rFonts w:hint="eastAsia"/>
          <w:color w:val="FF0000"/>
          <w:lang w:val="en-US" w:eastAsia="zh-CN"/>
        </w:rPr>
        <w:t>你自己的服务器</w:t>
      </w:r>
      <w:r>
        <w:rPr>
          <w:rFonts w:hint="eastAsia"/>
          <w:lang w:val="en-US" w:eastAsia="zh-CN"/>
        </w:rPr>
        <w:t>上下载刚刚改好的public.js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刷新网页，进入到添加分机页面，找到ys-waiting。完成！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528570"/>
            <wp:effectExtent l="0" t="0" r="1079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22856D"/>
    <w:multiLevelType w:val="singleLevel"/>
    <w:tmpl w:val="AE2285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B75E8"/>
    <w:rsid w:val="459B5943"/>
    <w:rsid w:val="54EB75E8"/>
    <w:rsid w:val="6D535020"/>
    <w:rsid w:val="70B3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asta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2018-09-06T02:02:00Z</dcterms:created>
  <dc:creator>OPen匠</dc:creator>
  <cp:lastModifiedBy>OPen匠</cp:lastModifiedBy>
  <dcterms:modified xsi:type="dcterms:W3CDTF">2018-10-25T09:37:46Z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